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902E5" w14:textId="77777777" w:rsidR="005D548D" w:rsidRDefault="00000000">
      <w:pPr>
        <w:pStyle w:val="Standard"/>
        <w:spacing w:after="160" w:line="251" w:lineRule="auto"/>
        <w:jc w:val="center"/>
      </w:pPr>
      <w:r>
        <w:rPr>
          <w:b/>
        </w:rPr>
        <w:t>Song Recommendation Tool</w:t>
      </w:r>
    </w:p>
    <w:p w14:paraId="0BA0E808" w14:textId="77777777" w:rsidR="005D548D" w:rsidRDefault="00000000">
      <w:pPr>
        <w:pStyle w:val="Standard"/>
        <w:spacing w:after="160" w:line="251" w:lineRule="auto"/>
        <w:jc w:val="center"/>
        <w:rPr>
          <w:b/>
        </w:rPr>
      </w:pPr>
      <w:r>
        <w:rPr>
          <w:b/>
        </w:rPr>
        <w:t xml:space="preserve">Consent to take part in </w:t>
      </w:r>
      <w:proofErr w:type="gramStart"/>
      <w:r>
        <w:rPr>
          <w:b/>
        </w:rPr>
        <w:t>evaluation</w:t>
      </w:r>
      <w:proofErr w:type="gramEnd"/>
    </w:p>
    <w:p w14:paraId="36F23068" w14:textId="77777777" w:rsidR="005D548D" w:rsidRDefault="005D548D">
      <w:pPr>
        <w:pStyle w:val="Standard"/>
        <w:spacing w:after="160" w:line="251" w:lineRule="auto"/>
        <w:jc w:val="center"/>
      </w:pPr>
    </w:p>
    <w:p w14:paraId="0437D3C9" w14:textId="77777777" w:rsidR="005D548D" w:rsidRDefault="00000000">
      <w:pPr>
        <w:pStyle w:val="Standard"/>
        <w:numPr>
          <w:ilvl w:val="0"/>
          <w:numId w:val="2"/>
        </w:numPr>
        <w:spacing w:line="240" w:lineRule="auto"/>
      </w:pPr>
      <w:r>
        <w:t>I……………………………………… voluntarily agree to participate in this research study.</w:t>
      </w:r>
    </w:p>
    <w:p w14:paraId="6CC47CDD" w14:textId="77777777" w:rsidR="005D548D" w:rsidRDefault="005D548D">
      <w:pPr>
        <w:pStyle w:val="Standard"/>
        <w:spacing w:after="160" w:line="240" w:lineRule="auto"/>
        <w:jc w:val="both"/>
      </w:pPr>
    </w:p>
    <w:p w14:paraId="48F728FD" w14:textId="77777777" w:rsidR="005D548D" w:rsidRDefault="00000000">
      <w:pPr>
        <w:pStyle w:val="Standard"/>
        <w:numPr>
          <w:ilvl w:val="0"/>
          <w:numId w:val="2"/>
        </w:numPr>
        <w:spacing w:line="240" w:lineRule="auto"/>
      </w:pPr>
      <w:r>
        <w:t>I understand that even if I agree to participate now, I can withdraw at any time or refuse to answer any question without any consequences of any kind.</w:t>
      </w:r>
    </w:p>
    <w:p w14:paraId="4CEC51BE" w14:textId="77777777" w:rsidR="005D548D" w:rsidRDefault="005D548D">
      <w:pPr>
        <w:pStyle w:val="Standard"/>
        <w:spacing w:after="160" w:line="240" w:lineRule="auto"/>
        <w:jc w:val="both"/>
      </w:pPr>
    </w:p>
    <w:p w14:paraId="2108CC14" w14:textId="77777777" w:rsidR="005D548D" w:rsidRDefault="00000000">
      <w:pPr>
        <w:pStyle w:val="Standard"/>
        <w:numPr>
          <w:ilvl w:val="0"/>
          <w:numId w:val="2"/>
        </w:numPr>
        <w:spacing w:line="240" w:lineRule="auto"/>
      </w:pPr>
      <w:r>
        <w:t>I understand that I can withdraw permission to use data from my evaluation form within two weeks after completing the evaluation form, in which case the material will be deleted.</w:t>
      </w:r>
    </w:p>
    <w:p w14:paraId="6989DDE0" w14:textId="77777777" w:rsidR="005D548D" w:rsidRDefault="005D548D">
      <w:pPr>
        <w:pStyle w:val="Standard"/>
        <w:spacing w:after="160" w:line="240" w:lineRule="auto"/>
        <w:jc w:val="both"/>
      </w:pPr>
    </w:p>
    <w:p w14:paraId="6911C692" w14:textId="77777777" w:rsidR="005D548D" w:rsidRDefault="00000000">
      <w:pPr>
        <w:pStyle w:val="Standard"/>
        <w:numPr>
          <w:ilvl w:val="0"/>
          <w:numId w:val="2"/>
        </w:numPr>
        <w:spacing w:line="240" w:lineRule="auto"/>
      </w:pPr>
      <w:r>
        <w:t>I have had the purpose and nature of the study explained to me and I have had the opportunity to ask questions about the study.</w:t>
      </w:r>
    </w:p>
    <w:p w14:paraId="69FBB3F7" w14:textId="77777777" w:rsidR="005D548D" w:rsidRDefault="005D548D">
      <w:pPr>
        <w:pStyle w:val="Standard"/>
        <w:spacing w:after="160" w:line="240" w:lineRule="auto"/>
        <w:jc w:val="both"/>
      </w:pPr>
    </w:p>
    <w:p w14:paraId="7833FE44" w14:textId="77777777" w:rsidR="005D548D" w:rsidRDefault="00000000">
      <w:pPr>
        <w:pStyle w:val="Standard"/>
        <w:numPr>
          <w:ilvl w:val="0"/>
          <w:numId w:val="2"/>
        </w:numPr>
        <w:spacing w:line="240" w:lineRule="auto"/>
      </w:pPr>
      <w:r>
        <w:t>I understand that participation involves using the application multiple times and completing an evaluation form.</w:t>
      </w:r>
    </w:p>
    <w:p w14:paraId="7DAE7A59" w14:textId="77777777" w:rsidR="005D548D" w:rsidRDefault="005D548D">
      <w:pPr>
        <w:pStyle w:val="Standard"/>
        <w:spacing w:after="160" w:line="240" w:lineRule="auto"/>
        <w:jc w:val="both"/>
      </w:pPr>
    </w:p>
    <w:p w14:paraId="2998AE15" w14:textId="77777777" w:rsidR="005D548D" w:rsidRDefault="00000000">
      <w:pPr>
        <w:pStyle w:val="Standard"/>
        <w:numPr>
          <w:ilvl w:val="0"/>
          <w:numId w:val="2"/>
        </w:numPr>
        <w:spacing w:line="240" w:lineRule="auto"/>
      </w:pPr>
      <w:r>
        <w:t>I understand that I will not benefit directly from participating in this research.</w:t>
      </w:r>
    </w:p>
    <w:p w14:paraId="615B17F2" w14:textId="77777777" w:rsidR="005D548D" w:rsidRDefault="005D548D">
      <w:pPr>
        <w:pStyle w:val="Standard"/>
        <w:spacing w:after="160" w:line="240" w:lineRule="auto"/>
        <w:jc w:val="both"/>
      </w:pPr>
    </w:p>
    <w:p w14:paraId="7EB28137" w14:textId="77777777" w:rsidR="005D548D" w:rsidRDefault="00000000">
      <w:pPr>
        <w:pStyle w:val="Standard"/>
        <w:numPr>
          <w:ilvl w:val="0"/>
          <w:numId w:val="2"/>
        </w:numPr>
        <w:spacing w:line="240" w:lineRule="auto"/>
      </w:pPr>
      <w:r>
        <w:t>I understand that all information I provide for this study will be treated confidentially.</w:t>
      </w:r>
    </w:p>
    <w:p w14:paraId="2114272C" w14:textId="77777777" w:rsidR="005D548D" w:rsidRDefault="005D548D">
      <w:pPr>
        <w:pStyle w:val="Standard"/>
        <w:spacing w:after="160" w:line="240" w:lineRule="auto"/>
        <w:jc w:val="both"/>
      </w:pPr>
    </w:p>
    <w:p w14:paraId="1D2F9722" w14:textId="77777777" w:rsidR="005D548D" w:rsidRDefault="00000000">
      <w:pPr>
        <w:pStyle w:val="Standard"/>
        <w:numPr>
          <w:ilvl w:val="0"/>
          <w:numId w:val="2"/>
        </w:numPr>
        <w:spacing w:line="240" w:lineRule="auto"/>
      </w:pPr>
      <w:r>
        <w:t>I understand that in any report on the results of this research my identity will remain anonymous. This will be done by changing my name and disguising any details of my evaluation form which may reveal my identity.</w:t>
      </w:r>
    </w:p>
    <w:p w14:paraId="45C5A627" w14:textId="77777777" w:rsidR="005D548D" w:rsidRDefault="005D548D">
      <w:pPr>
        <w:pStyle w:val="Standard"/>
        <w:spacing w:after="160" w:line="240" w:lineRule="auto"/>
        <w:jc w:val="both"/>
      </w:pPr>
    </w:p>
    <w:p w14:paraId="4A8405DA" w14:textId="77777777" w:rsidR="005D548D" w:rsidRDefault="00000000">
      <w:pPr>
        <w:pStyle w:val="Standard"/>
        <w:numPr>
          <w:ilvl w:val="0"/>
          <w:numId w:val="2"/>
        </w:numPr>
        <w:spacing w:line="240" w:lineRule="auto"/>
      </w:pPr>
      <w:r>
        <w:t>I understand that disguised extracts from my evaluation form may be quoted in the dissertation of this project.</w:t>
      </w:r>
    </w:p>
    <w:p w14:paraId="45E15450" w14:textId="77777777" w:rsidR="005D548D" w:rsidRDefault="005D548D">
      <w:pPr>
        <w:pStyle w:val="Standard"/>
        <w:spacing w:after="160" w:line="240" w:lineRule="auto"/>
        <w:jc w:val="both"/>
      </w:pPr>
    </w:p>
    <w:p w14:paraId="706C4BEA" w14:textId="77777777" w:rsidR="005D548D" w:rsidRDefault="00000000">
      <w:pPr>
        <w:pStyle w:val="Standard"/>
        <w:numPr>
          <w:ilvl w:val="0"/>
          <w:numId w:val="2"/>
        </w:numPr>
        <w:spacing w:line="240" w:lineRule="auto"/>
      </w:pPr>
      <w:r>
        <w:t xml:space="preserve">I understand that signed consent forms will be retained until grades for the project are returned.  </w:t>
      </w:r>
    </w:p>
    <w:p w14:paraId="05A93B75" w14:textId="77777777" w:rsidR="005D548D" w:rsidRDefault="005D548D">
      <w:pPr>
        <w:pStyle w:val="Standard"/>
        <w:spacing w:line="240" w:lineRule="auto"/>
      </w:pPr>
    </w:p>
    <w:p w14:paraId="485ABD43" w14:textId="77777777" w:rsidR="005D548D" w:rsidRDefault="00000000">
      <w:pPr>
        <w:pStyle w:val="Standard"/>
        <w:numPr>
          <w:ilvl w:val="0"/>
          <w:numId w:val="2"/>
        </w:numPr>
        <w:spacing w:line="240" w:lineRule="auto"/>
      </w:pPr>
      <w:r>
        <w:t>I understand that, under freedom of information legalisation, I am entitled to access the information I have provided at any time while it is in storage as specified above.</w:t>
      </w:r>
    </w:p>
    <w:p w14:paraId="5C1B914C" w14:textId="77777777" w:rsidR="005D548D" w:rsidRDefault="005D548D">
      <w:pPr>
        <w:pStyle w:val="Standard"/>
        <w:spacing w:after="160" w:line="240" w:lineRule="auto"/>
        <w:jc w:val="both"/>
      </w:pPr>
    </w:p>
    <w:p w14:paraId="28A20846" w14:textId="77777777" w:rsidR="005D548D" w:rsidRDefault="00000000">
      <w:pPr>
        <w:pStyle w:val="Standard"/>
        <w:numPr>
          <w:ilvl w:val="0"/>
          <w:numId w:val="2"/>
        </w:numPr>
        <w:spacing w:line="240" w:lineRule="auto"/>
      </w:pPr>
      <w:r>
        <w:t>I understand that I am free to contact any of the people involved in the research to seek further clarification and information.</w:t>
      </w:r>
    </w:p>
    <w:p w14:paraId="6B241BFA" w14:textId="77777777" w:rsidR="005D548D" w:rsidRDefault="005D548D">
      <w:pPr>
        <w:pStyle w:val="Standard"/>
        <w:spacing w:after="160" w:line="251" w:lineRule="auto"/>
        <w:jc w:val="both"/>
      </w:pPr>
    </w:p>
    <w:p w14:paraId="635228A6" w14:textId="77777777" w:rsidR="005D548D" w:rsidRDefault="005D548D">
      <w:pPr>
        <w:pStyle w:val="Standard"/>
        <w:spacing w:after="160" w:line="251" w:lineRule="auto"/>
        <w:jc w:val="both"/>
        <w:rPr>
          <w:i/>
        </w:rPr>
      </w:pPr>
    </w:p>
    <w:p w14:paraId="61EE589F" w14:textId="77777777" w:rsidR="005D548D" w:rsidRDefault="005D548D">
      <w:pPr>
        <w:pStyle w:val="Standard"/>
        <w:spacing w:after="160" w:line="251" w:lineRule="auto"/>
        <w:jc w:val="both"/>
        <w:rPr>
          <w:i/>
        </w:rPr>
      </w:pPr>
    </w:p>
    <w:p w14:paraId="0FCAB052" w14:textId="77777777" w:rsidR="005D548D" w:rsidRDefault="00000000">
      <w:pPr>
        <w:pStyle w:val="Standard"/>
        <w:spacing w:after="160" w:line="251" w:lineRule="auto"/>
        <w:jc w:val="both"/>
      </w:pPr>
      <w:r>
        <w:rPr>
          <w:i/>
        </w:rPr>
        <w:t>Signature of participant</w:t>
      </w:r>
      <w:r>
        <w:t xml:space="preserve"> -----------------------------------------  </w:t>
      </w:r>
    </w:p>
    <w:p w14:paraId="6DDAE41F" w14:textId="77777777" w:rsidR="005D548D" w:rsidRDefault="005D548D">
      <w:pPr>
        <w:pStyle w:val="Standard"/>
        <w:spacing w:after="160" w:line="251" w:lineRule="auto"/>
        <w:jc w:val="both"/>
        <w:rPr>
          <w:i/>
        </w:rPr>
      </w:pPr>
    </w:p>
    <w:p w14:paraId="016E6B28" w14:textId="77777777" w:rsidR="005D548D" w:rsidRDefault="00000000">
      <w:pPr>
        <w:pStyle w:val="Standard"/>
        <w:spacing w:after="160" w:line="251" w:lineRule="auto"/>
        <w:jc w:val="both"/>
      </w:pPr>
      <w:r>
        <w:rPr>
          <w:i/>
        </w:rPr>
        <w:lastRenderedPageBreak/>
        <w:t>Date</w:t>
      </w:r>
    </w:p>
    <w:p w14:paraId="0411949C" w14:textId="77777777" w:rsidR="005D548D" w:rsidRDefault="00000000">
      <w:pPr>
        <w:pStyle w:val="Standard"/>
        <w:spacing w:after="160" w:line="251" w:lineRule="auto"/>
        <w:jc w:val="both"/>
      </w:pPr>
      <w:r>
        <w:t>I believe the participant is giving informed consent to participate in this study.</w:t>
      </w:r>
    </w:p>
    <w:p w14:paraId="317EC531" w14:textId="77777777" w:rsidR="005D548D" w:rsidRDefault="005D548D">
      <w:pPr>
        <w:pStyle w:val="Standard"/>
        <w:spacing w:after="160" w:line="251" w:lineRule="auto"/>
        <w:jc w:val="both"/>
      </w:pPr>
    </w:p>
    <w:p w14:paraId="675FC7B1" w14:textId="77777777" w:rsidR="005D548D" w:rsidRDefault="00000000">
      <w:pPr>
        <w:pStyle w:val="Standard"/>
        <w:spacing w:after="160" w:line="251" w:lineRule="auto"/>
        <w:jc w:val="both"/>
      </w:pPr>
      <w:r>
        <w:rPr>
          <w:i/>
        </w:rPr>
        <w:t>Signature of researcher ------------------------------------------</w:t>
      </w:r>
      <w:r>
        <w:t xml:space="preserve">   </w:t>
      </w:r>
      <w:r>
        <w:rPr>
          <w:i/>
        </w:rPr>
        <w:t>Date</w:t>
      </w:r>
    </w:p>
    <w:p w14:paraId="607CB883" w14:textId="77777777" w:rsidR="005D548D" w:rsidRDefault="005D548D">
      <w:pPr>
        <w:pStyle w:val="Standard"/>
        <w:spacing w:after="160" w:line="251" w:lineRule="auto"/>
        <w:jc w:val="both"/>
        <w:rPr>
          <w:i/>
        </w:rPr>
      </w:pPr>
    </w:p>
    <w:p w14:paraId="2BBF6EA1" w14:textId="77777777" w:rsidR="005D548D" w:rsidRDefault="005D548D">
      <w:pPr>
        <w:pStyle w:val="Standard"/>
      </w:pPr>
    </w:p>
    <w:sectPr w:rsidR="005D548D">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7D37C" w14:textId="77777777" w:rsidR="005E19B4" w:rsidRDefault="005E19B4">
      <w:r>
        <w:separator/>
      </w:r>
    </w:p>
  </w:endnote>
  <w:endnote w:type="continuationSeparator" w:id="0">
    <w:p w14:paraId="058B9E92" w14:textId="77777777" w:rsidR="005E19B4" w:rsidRDefault="005E1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variable"/>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8F170" w14:textId="77777777" w:rsidR="005E19B4" w:rsidRDefault="005E19B4">
      <w:r>
        <w:rPr>
          <w:color w:val="000000"/>
        </w:rPr>
        <w:separator/>
      </w:r>
    </w:p>
  </w:footnote>
  <w:footnote w:type="continuationSeparator" w:id="0">
    <w:p w14:paraId="09E5D414" w14:textId="77777777" w:rsidR="005E19B4" w:rsidRDefault="005E19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85E93"/>
    <w:multiLevelType w:val="multilevel"/>
    <w:tmpl w:val="0038A6E0"/>
    <w:styleLink w:val="WWNum1"/>
    <w:lvl w:ilvl="0">
      <w:numFmt w:val="bullet"/>
      <w:lvlText w:val="●"/>
      <w:lvlJc w:val="left"/>
      <w:pPr>
        <w:ind w:left="720" w:hanging="360"/>
      </w:pPr>
      <w:rPr>
        <w:rFonts w:ascii="Noto Sans Symbols" w:eastAsia="Noto Sans Symbols" w:hAnsi="Noto Sans Symbols" w:cs="Noto Sans Symbols"/>
        <w:color w:val="000000"/>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E77DCB"/>
    <w:multiLevelType w:val="multilevel"/>
    <w:tmpl w:val="40D23B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16cid:durableId="969677128">
    <w:abstractNumId w:val="0"/>
  </w:num>
  <w:num w:numId="2" w16cid:durableId="82848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D548D"/>
    <w:rsid w:val="005D548D"/>
    <w:rsid w:val="005E19B4"/>
    <w:rsid w:val="00F96DEC"/>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C7CE"/>
  <w15:docId w15:val="{EA2F83C6-DE48-4704-A913-1D8A732D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ascii="Arial" w:eastAsia="Noto Sans Symbols" w:hAnsi="Arial" w:cs="Noto Sans Symbols"/>
      <w:color w:val="000000"/>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paragraph" w:styleId="ListParagraph">
    <w:name w:val="List Paragraph"/>
    <w:basedOn w:val="Normal"/>
    <w:pPr>
      <w:ind w:left="720"/>
      <w:contextualSpacing/>
    </w:pPr>
    <w:rPr>
      <w:rFonts w:cs="Mangal"/>
      <w:szCs w:val="20"/>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Leonidas</dc:creator>
  <cp:lastModifiedBy>Leonidas Ioannou (student)</cp:lastModifiedBy>
  <cp:revision>2</cp:revision>
  <dcterms:created xsi:type="dcterms:W3CDTF">2024-02-05T11:21:00Z</dcterms:created>
  <dcterms:modified xsi:type="dcterms:W3CDTF">2024-02-05T11:21:00Z</dcterms:modified>
</cp:coreProperties>
</file>